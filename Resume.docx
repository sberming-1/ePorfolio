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DA03A" w14:textId="1DCDDFAE" w:rsidR="000623AD" w:rsidRDefault="000623AD" w:rsidP="000623AD">
      <w:pPr>
        <w:pStyle w:val="Title"/>
      </w:pPr>
      <w:r>
        <w:t>Sean Bermingham</w:t>
      </w:r>
    </w:p>
    <w:p w14:paraId="265DD5BE" w14:textId="2F225E48" w:rsidR="000623AD" w:rsidRPr="0056294E" w:rsidRDefault="0027275B" w:rsidP="0027275B">
      <w:pPr>
        <w:pStyle w:val="ContactDetails"/>
        <w:rPr>
          <w:sz w:val="22"/>
          <w:szCs w:val="22"/>
        </w:rPr>
      </w:pPr>
      <w:r>
        <w:rPr>
          <w:sz w:val="22"/>
          <w:szCs w:val="22"/>
        </w:rPr>
        <w:t>1701 College Ave UMW Box 1765, Fredericksburg, VA 22401</w:t>
      </w:r>
      <w:r w:rsidR="000623AD" w:rsidRPr="0056294E">
        <w:rPr>
          <w:sz w:val="22"/>
          <w:szCs w:val="22"/>
        </w:rPr>
        <w:br/>
        <w:t>Phone: 703-581-4933 E-Mail: sberming@mail.umw.edu</w:t>
      </w:r>
    </w:p>
    <w:p w14:paraId="253F0CD9" w14:textId="32143E45" w:rsidR="001F1924" w:rsidRDefault="00BE4B14" w:rsidP="0056294E">
      <w:pPr>
        <w:pStyle w:val="Heading1"/>
      </w:pPr>
      <w:r>
        <w:t>Experience</w:t>
      </w:r>
    </w:p>
    <w:p w14:paraId="503E9F70" w14:textId="4ACC6267" w:rsidR="004E2D61" w:rsidRPr="00412D42" w:rsidRDefault="004E2D61" w:rsidP="004E2D61">
      <w:pPr>
        <w:pStyle w:val="Heading2"/>
        <w:tabs>
          <w:tab w:val="left" w:pos="8730"/>
        </w:tabs>
        <w:rPr>
          <w:sz w:val="24"/>
          <w:szCs w:val="24"/>
        </w:rPr>
      </w:pPr>
      <w:r>
        <w:rPr>
          <w:sz w:val="24"/>
          <w:szCs w:val="24"/>
        </w:rPr>
        <w:t xml:space="preserve">University of Mary Washington Boxing Club </w:t>
      </w:r>
      <w:r w:rsidR="00030556">
        <w:rPr>
          <w:sz w:val="24"/>
          <w:szCs w:val="24"/>
        </w:rPr>
        <w:t>–</w:t>
      </w:r>
      <w:r>
        <w:rPr>
          <w:sz w:val="24"/>
          <w:szCs w:val="24"/>
        </w:rPr>
        <w:t xml:space="preserve"> President</w:t>
      </w:r>
      <w:r w:rsidR="00030556">
        <w:rPr>
          <w:sz w:val="24"/>
          <w:szCs w:val="24"/>
        </w:rPr>
        <w:tab/>
        <w:t>2017</w:t>
      </w:r>
    </w:p>
    <w:sdt>
      <w:sdtPr>
        <w:rPr>
          <w:sz w:val="24"/>
          <w:szCs w:val="24"/>
        </w:rPr>
        <w:id w:val="2040550045"/>
        <w:placeholder>
          <w:docPart w:val="A3F97133A98DB7469B5DAA9098F14ED4"/>
        </w:placeholder>
      </w:sdtPr>
      <w:sdtEndPr>
        <w:rPr>
          <w:szCs w:val="22"/>
        </w:rPr>
      </w:sdtEndPr>
      <w:sdtContent>
        <w:p w14:paraId="3636B150" w14:textId="3881E505" w:rsidR="004E2D61" w:rsidRPr="00030556" w:rsidRDefault="001D076B" w:rsidP="004E2D61">
          <w:pPr>
            <w:pStyle w:val="ListBullet"/>
            <w:rPr>
              <w:sz w:val="24"/>
            </w:rPr>
          </w:pPr>
          <w:r>
            <w:rPr>
              <w:sz w:val="24"/>
              <w:szCs w:val="24"/>
            </w:rPr>
            <w:t>Developed courses of action to address and mitigate</w:t>
          </w:r>
          <w:r w:rsidR="00546AAB">
            <w:rPr>
              <w:sz w:val="24"/>
              <w:szCs w:val="24"/>
            </w:rPr>
            <w:t xml:space="preserve"> the</w:t>
          </w:r>
          <w:r>
            <w:rPr>
              <w:sz w:val="24"/>
              <w:szCs w:val="24"/>
            </w:rPr>
            <w:t xml:space="preserve"> University Administration</w:t>
          </w:r>
          <w:r w:rsidR="00546AAB">
            <w:rPr>
              <w:sz w:val="24"/>
              <w:szCs w:val="24"/>
            </w:rPr>
            <w:t>’s</w:t>
          </w:r>
          <w:r>
            <w:rPr>
              <w:sz w:val="24"/>
              <w:szCs w:val="24"/>
            </w:rPr>
            <w:t xml:space="preserve"> risk concerns</w:t>
          </w:r>
          <w:r w:rsidR="00546AAB">
            <w:rPr>
              <w:sz w:val="24"/>
              <w:szCs w:val="24"/>
            </w:rPr>
            <w:t xml:space="preserve">; successfully </w:t>
          </w:r>
          <w:r w:rsidR="00546AAB">
            <w:rPr>
              <w:sz w:val="24"/>
            </w:rPr>
            <w:t>presented costed options to the Director of Student Activities for approval</w:t>
          </w:r>
        </w:p>
      </w:sdtContent>
    </w:sdt>
    <w:p w14:paraId="72E8D6C0" w14:textId="01446DAE" w:rsidR="008C503B" w:rsidRPr="00412D42" w:rsidRDefault="008C6D5B">
      <w:pPr>
        <w:pStyle w:val="Heading2"/>
        <w:rPr>
          <w:sz w:val="24"/>
          <w:szCs w:val="24"/>
        </w:rPr>
      </w:pPr>
      <w:sdt>
        <w:sdtPr>
          <w:rPr>
            <w:sz w:val="24"/>
            <w:szCs w:val="24"/>
          </w:rPr>
          <w:id w:val="9459744"/>
          <w:placeholder>
            <w:docPart w:val="3F2C4EFE465C6F4C9FCF19F9897520C3"/>
          </w:placeholder>
        </w:sdtPr>
        <w:sdtEndPr/>
        <w:sdtContent>
          <w:r w:rsidR="0056294E">
            <w:rPr>
              <w:sz w:val="24"/>
              <w:szCs w:val="24"/>
            </w:rPr>
            <w:t>T.G.I Friday</w:t>
          </w:r>
          <w:r w:rsidR="00021041">
            <w:rPr>
              <w:sz w:val="24"/>
              <w:szCs w:val="24"/>
            </w:rPr>
            <w:t>’</w:t>
          </w:r>
          <w:r w:rsidR="0056294E">
            <w:rPr>
              <w:sz w:val="24"/>
              <w:szCs w:val="24"/>
            </w:rPr>
            <w:t>s</w:t>
          </w:r>
          <w:r w:rsidR="00C34B8E">
            <w:rPr>
              <w:sz w:val="24"/>
              <w:szCs w:val="24"/>
            </w:rPr>
            <w:t xml:space="preserve"> - Server</w:t>
          </w:r>
        </w:sdtContent>
      </w:sdt>
      <w:r w:rsidR="00BE4B14" w:rsidRPr="00412D42">
        <w:rPr>
          <w:sz w:val="24"/>
          <w:szCs w:val="24"/>
        </w:rPr>
        <w:tab/>
      </w:r>
      <w:r w:rsidR="001A7687" w:rsidRPr="00412D42">
        <w:rPr>
          <w:sz w:val="24"/>
          <w:szCs w:val="24"/>
        </w:rPr>
        <w:t xml:space="preserve">March 2015 </w:t>
      </w:r>
      <w:r w:rsidR="004E2D61">
        <w:rPr>
          <w:sz w:val="24"/>
          <w:szCs w:val="24"/>
        </w:rPr>
        <w:t>–</w:t>
      </w:r>
      <w:r w:rsidR="001A7687" w:rsidRPr="00412D42">
        <w:rPr>
          <w:sz w:val="24"/>
          <w:szCs w:val="24"/>
        </w:rPr>
        <w:t xml:space="preserve"> </w:t>
      </w:r>
      <w:r w:rsidR="004E2D61">
        <w:rPr>
          <w:sz w:val="24"/>
          <w:szCs w:val="24"/>
        </w:rPr>
        <w:t>August 2016</w:t>
      </w:r>
    </w:p>
    <w:sdt>
      <w:sdtPr>
        <w:rPr>
          <w:sz w:val="24"/>
          <w:szCs w:val="24"/>
        </w:rPr>
        <w:id w:val="9459797"/>
        <w:placeholder>
          <w:docPart w:val="C01CD23AC8F11A4586FD611A22EEA954"/>
        </w:placeholder>
      </w:sdtPr>
      <w:sdtEndPr>
        <w:rPr>
          <w:sz w:val="32"/>
        </w:rPr>
      </w:sdtEndPr>
      <w:sdtContent>
        <w:p w14:paraId="34C1874F" w14:textId="77777777" w:rsidR="00724FEA" w:rsidRPr="00412D42" w:rsidRDefault="00724FEA" w:rsidP="00724FEA">
          <w:pPr>
            <w:pStyle w:val="ListBulle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Selected ahead of peers for promotion to Server within one month of starting. </w:t>
          </w:r>
        </w:p>
        <w:p w14:paraId="0D8F0184" w14:textId="5868F9B3" w:rsidR="00996586" w:rsidRDefault="00D01F90" w:rsidP="00724FEA">
          <w:pPr>
            <w:pStyle w:val="ListBullet"/>
            <w:rPr>
              <w:sz w:val="24"/>
              <w:szCs w:val="24"/>
            </w:rPr>
          </w:pPr>
          <w:r>
            <w:rPr>
              <w:sz w:val="24"/>
              <w:szCs w:val="24"/>
            </w:rPr>
            <w:t>Contributed to the success of a high performing Friday</w:t>
          </w:r>
          <w:r w:rsidR="00021041">
            <w:rPr>
              <w:sz w:val="24"/>
              <w:szCs w:val="24"/>
            </w:rPr>
            <w:t>’</w:t>
          </w:r>
          <w:r>
            <w:rPr>
              <w:sz w:val="24"/>
              <w:szCs w:val="24"/>
            </w:rPr>
            <w:t xml:space="preserve">s franchise by </w:t>
          </w:r>
          <w:r w:rsidR="00021041">
            <w:rPr>
              <w:sz w:val="24"/>
              <w:szCs w:val="24"/>
            </w:rPr>
            <w:t>achieving sales</w:t>
          </w:r>
          <w:r>
            <w:rPr>
              <w:sz w:val="24"/>
              <w:szCs w:val="24"/>
            </w:rPr>
            <w:t xml:space="preserve"> in the top third</w:t>
          </w:r>
          <w:r w:rsidR="00021041">
            <w:rPr>
              <w:sz w:val="24"/>
              <w:szCs w:val="24"/>
            </w:rPr>
            <w:t xml:space="preserve"> of employees</w:t>
          </w:r>
          <w:r>
            <w:rPr>
              <w:sz w:val="24"/>
              <w:szCs w:val="24"/>
            </w:rPr>
            <w:t xml:space="preserve">. </w:t>
          </w:r>
        </w:p>
        <w:p w14:paraId="4DBEC7C2" w14:textId="77777777" w:rsidR="00994B6B" w:rsidRDefault="00021041" w:rsidP="00E46F7E">
          <w:pPr>
            <w:pStyle w:val="ListBulle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Ensured customer satisfaction </w:t>
          </w:r>
          <w:r w:rsidR="008864A8">
            <w:rPr>
              <w:sz w:val="24"/>
              <w:szCs w:val="24"/>
            </w:rPr>
            <w:t>by</w:t>
          </w:r>
          <w:r>
            <w:rPr>
              <w:sz w:val="24"/>
              <w:szCs w:val="24"/>
            </w:rPr>
            <w:t xml:space="preserve"> establishing rapport</w:t>
          </w:r>
          <w:r w:rsidR="008864A8">
            <w:rPr>
              <w:sz w:val="24"/>
              <w:szCs w:val="24"/>
            </w:rPr>
            <w:t>,</w:t>
          </w:r>
          <w:r>
            <w:rPr>
              <w:sz w:val="24"/>
              <w:szCs w:val="24"/>
            </w:rPr>
            <w:t xml:space="preserve"> anticipating customer needs</w:t>
          </w:r>
          <w:r w:rsidR="008864A8">
            <w:rPr>
              <w:sz w:val="24"/>
              <w:szCs w:val="24"/>
            </w:rPr>
            <w:t xml:space="preserve">, and </w:t>
          </w:r>
          <w:r w:rsidR="00724FEA">
            <w:rPr>
              <w:sz w:val="24"/>
              <w:szCs w:val="24"/>
            </w:rPr>
            <w:t>wielding</w:t>
          </w:r>
          <w:r w:rsidR="008864A8">
            <w:rPr>
              <w:sz w:val="24"/>
              <w:szCs w:val="24"/>
            </w:rPr>
            <w:t xml:space="preserve"> superior communication skills</w:t>
          </w:r>
          <w:r>
            <w:rPr>
              <w:sz w:val="24"/>
              <w:szCs w:val="24"/>
            </w:rPr>
            <w:t xml:space="preserve">. </w:t>
          </w:r>
        </w:p>
        <w:p w14:paraId="55951F5C" w14:textId="5A639869" w:rsidR="00021041" w:rsidRPr="00994B6B" w:rsidRDefault="00994B6B" w:rsidP="00994B6B">
          <w:pPr>
            <w:pStyle w:val="ListBullet"/>
            <w:rPr>
              <w:sz w:val="24"/>
            </w:rPr>
          </w:pPr>
          <w:r w:rsidRPr="00994B6B">
            <w:rPr>
              <w:sz w:val="24"/>
            </w:rPr>
            <w:t>Enhanced cohesion</w:t>
          </w:r>
          <w:r>
            <w:rPr>
              <w:sz w:val="24"/>
            </w:rPr>
            <w:t xml:space="preserve"> in the team</w:t>
          </w:r>
          <w:r w:rsidR="0054028C">
            <w:rPr>
              <w:sz w:val="24"/>
            </w:rPr>
            <w:t xml:space="preserve"> and</w:t>
          </w:r>
          <w:r w:rsidRPr="00994B6B">
            <w:rPr>
              <w:sz w:val="24"/>
            </w:rPr>
            <w:t xml:space="preserve"> introduce</w:t>
          </w:r>
          <w:r w:rsidR="0054028C">
            <w:rPr>
              <w:sz w:val="24"/>
            </w:rPr>
            <w:t>d</w:t>
          </w:r>
          <w:r w:rsidRPr="00994B6B">
            <w:rPr>
              <w:sz w:val="24"/>
            </w:rPr>
            <w:t xml:space="preserve"> best practic</w:t>
          </w:r>
          <w:r w:rsidR="0054028C">
            <w:rPr>
              <w:sz w:val="24"/>
            </w:rPr>
            <w:t>es from one location to another as I</w:t>
          </w:r>
          <w:r w:rsidRPr="00994B6B">
            <w:rPr>
              <w:sz w:val="24"/>
            </w:rPr>
            <w:t xml:space="preserve"> adapted readily to new team dynamics</w:t>
          </w:r>
        </w:p>
      </w:sdtContent>
    </w:sdt>
    <w:p w14:paraId="348D7A22" w14:textId="212C6E24" w:rsidR="0056294E" w:rsidRPr="00412D42" w:rsidRDefault="008C6D5B" w:rsidP="0056294E">
      <w:pPr>
        <w:pStyle w:val="Heading2"/>
        <w:tabs>
          <w:tab w:val="left" w:pos="8730"/>
        </w:tabs>
        <w:rPr>
          <w:sz w:val="24"/>
          <w:szCs w:val="24"/>
        </w:rPr>
      </w:pPr>
      <w:sdt>
        <w:sdtPr>
          <w:rPr>
            <w:sz w:val="24"/>
            <w:szCs w:val="24"/>
          </w:rPr>
          <w:id w:val="9459739"/>
          <w:placeholder>
            <w:docPart w:val="3C51212081E8A24A88162A4BA5451681"/>
          </w:placeholder>
        </w:sdtPr>
        <w:sdtEndPr/>
        <w:sdtContent>
          <w:r w:rsidR="0056294E">
            <w:rPr>
              <w:sz w:val="24"/>
              <w:szCs w:val="24"/>
            </w:rPr>
            <w:t>Bradley Farm Wave Swim Team</w:t>
          </w:r>
          <w:r w:rsidR="00C34B8E">
            <w:rPr>
              <w:sz w:val="24"/>
              <w:szCs w:val="24"/>
            </w:rPr>
            <w:t xml:space="preserve"> - Coach</w:t>
          </w:r>
        </w:sdtContent>
      </w:sdt>
      <w:r w:rsidR="0056294E">
        <w:rPr>
          <w:sz w:val="24"/>
          <w:szCs w:val="24"/>
        </w:rPr>
        <w:tab/>
      </w:r>
      <w:r w:rsidR="0056294E" w:rsidRPr="00412D42">
        <w:rPr>
          <w:sz w:val="24"/>
          <w:szCs w:val="24"/>
        </w:rPr>
        <w:t>2012 - 2015</w:t>
      </w:r>
      <w:r w:rsidR="0056294E" w:rsidRPr="00412D42">
        <w:rPr>
          <w:sz w:val="24"/>
          <w:szCs w:val="24"/>
        </w:rPr>
        <w:tab/>
      </w:r>
    </w:p>
    <w:sdt>
      <w:sdtPr>
        <w:rPr>
          <w:sz w:val="24"/>
          <w:szCs w:val="24"/>
        </w:rPr>
        <w:id w:val="9459741"/>
        <w:placeholder>
          <w:docPart w:val="3D63C391396EDF419230FA5B9B746FD4"/>
        </w:placeholder>
      </w:sdtPr>
      <w:sdtEndPr>
        <w:rPr>
          <w:szCs w:val="22"/>
        </w:rPr>
      </w:sdtEndPr>
      <w:sdtContent>
        <w:p w14:paraId="32933F2C" w14:textId="14DBEF5C" w:rsidR="0056294E" w:rsidRPr="00412D42" w:rsidRDefault="0056294E" w:rsidP="0056294E">
          <w:pPr>
            <w:pStyle w:val="ListBullet"/>
            <w:rPr>
              <w:sz w:val="24"/>
              <w:szCs w:val="24"/>
            </w:rPr>
          </w:pPr>
          <w:r w:rsidRPr="00412D42">
            <w:rPr>
              <w:sz w:val="24"/>
              <w:szCs w:val="24"/>
            </w:rPr>
            <w:t>Worked a</w:t>
          </w:r>
          <w:r>
            <w:rPr>
              <w:sz w:val="24"/>
              <w:szCs w:val="24"/>
            </w:rPr>
            <w:t>s an Assistant Swim Coach swim coach for my community’</w:t>
          </w:r>
          <w:r w:rsidRPr="00412D42">
            <w:rPr>
              <w:sz w:val="24"/>
              <w:szCs w:val="24"/>
            </w:rPr>
            <w:t xml:space="preserve">s swim team. This involved mentoring and teaching children ranging in age from 4 to 18 years. </w:t>
          </w:r>
        </w:p>
        <w:p w14:paraId="6761E828" w14:textId="77777777" w:rsidR="0056294E" w:rsidRPr="0056294E" w:rsidRDefault="0056294E" w:rsidP="0056294E">
          <w:pPr>
            <w:pStyle w:val="ListBullet"/>
            <w:rPr>
              <w:sz w:val="24"/>
            </w:rPr>
          </w:pPr>
          <w:r w:rsidRPr="0056294E">
            <w:rPr>
              <w:sz w:val="24"/>
            </w:rPr>
            <w:t>Oversaw two other employees in a mentor to mentee capacity</w:t>
          </w:r>
        </w:p>
      </w:sdtContent>
    </w:sdt>
    <w:p w14:paraId="7652CED6" w14:textId="1A2DBABF" w:rsidR="00DE4B5F" w:rsidRDefault="00BE4B14" w:rsidP="0056294E">
      <w:pPr>
        <w:pStyle w:val="Heading1"/>
      </w:pPr>
      <w:r>
        <w:t>Education</w:t>
      </w:r>
    </w:p>
    <w:p w14:paraId="61D5CC98" w14:textId="77777777" w:rsidR="00DE4B5F" w:rsidRPr="00412D42" w:rsidRDefault="008C6D5B" w:rsidP="00DE4B5F">
      <w:pPr>
        <w:pStyle w:val="Heading2"/>
        <w:rPr>
          <w:sz w:val="24"/>
        </w:rPr>
      </w:pPr>
      <w:sdt>
        <w:sdtPr>
          <w:rPr>
            <w:sz w:val="24"/>
          </w:rPr>
          <w:id w:val="2111859055"/>
          <w:placeholder>
            <w:docPart w:val="F427AC94F0B8194FBB52184EEEB479D5"/>
          </w:placeholder>
        </w:sdtPr>
        <w:sdtEndPr/>
        <w:sdtContent>
          <w:r w:rsidR="00DE4B5F" w:rsidRPr="00412D42">
            <w:rPr>
              <w:sz w:val="24"/>
            </w:rPr>
            <w:t>University of Mary Washington</w:t>
          </w:r>
        </w:sdtContent>
      </w:sdt>
      <w:r w:rsidR="00DE4B5F" w:rsidRPr="00412D42">
        <w:rPr>
          <w:sz w:val="24"/>
        </w:rPr>
        <w:tab/>
      </w:r>
      <w:r w:rsidR="007A1DF3" w:rsidRPr="00412D42">
        <w:rPr>
          <w:sz w:val="24"/>
        </w:rPr>
        <w:t>August 2015 - Present</w:t>
      </w:r>
    </w:p>
    <w:p w14:paraId="138F2E8E" w14:textId="68DB6C96" w:rsidR="000C278A" w:rsidRDefault="00694453" w:rsidP="009B0248">
      <w:pPr>
        <w:pStyle w:val="ListBullet"/>
        <w:numPr>
          <w:ilvl w:val="0"/>
          <w:numId w:val="0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Major: Computer Science</w:t>
      </w:r>
    </w:p>
    <w:p w14:paraId="3B0B4327" w14:textId="1DE7E8E1" w:rsidR="00DC0DB2" w:rsidRPr="00030556" w:rsidRDefault="009B0248" w:rsidP="00030556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E2D61">
        <w:rPr>
          <w:sz w:val="24"/>
          <w:szCs w:val="24"/>
        </w:rPr>
        <w:t>59 credits</w:t>
      </w:r>
      <w:r>
        <w:rPr>
          <w:sz w:val="24"/>
          <w:szCs w:val="24"/>
        </w:rPr>
        <w:t xml:space="preserve"> into a Bachelor’s of Science in Computer Science</w:t>
      </w:r>
    </w:p>
    <w:p w14:paraId="09C44D1A" w14:textId="77777777" w:rsidR="008C503B" w:rsidRPr="00412D42" w:rsidRDefault="008C6D5B">
      <w:pPr>
        <w:pStyle w:val="Heading2"/>
        <w:rPr>
          <w:sz w:val="24"/>
        </w:rPr>
      </w:pPr>
      <w:sdt>
        <w:sdtPr>
          <w:rPr>
            <w:sz w:val="24"/>
          </w:rPr>
          <w:id w:val="9459748"/>
          <w:placeholder>
            <w:docPart w:val="B402A66C612D284D91B847E460595F81"/>
          </w:placeholder>
        </w:sdtPr>
        <w:sdtEndPr/>
        <w:sdtContent>
          <w:r w:rsidR="002645DC" w:rsidRPr="00412D42">
            <w:rPr>
              <w:sz w:val="24"/>
            </w:rPr>
            <w:t>South Lakes High School</w:t>
          </w:r>
        </w:sdtContent>
      </w:sdt>
      <w:r w:rsidR="00BE4B14" w:rsidRPr="00412D42">
        <w:rPr>
          <w:sz w:val="24"/>
        </w:rPr>
        <w:tab/>
      </w:r>
      <w:r w:rsidR="002645DC" w:rsidRPr="00412D42">
        <w:rPr>
          <w:sz w:val="24"/>
        </w:rPr>
        <w:t>September 2011 – June 2015</w:t>
      </w:r>
    </w:p>
    <w:p w14:paraId="4ACE97FD" w14:textId="34F0C44C" w:rsidR="008C503B" w:rsidRPr="00412D42" w:rsidRDefault="009C2517">
      <w:pPr>
        <w:pStyle w:val="BodyText"/>
        <w:rPr>
          <w:sz w:val="24"/>
        </w:rPr>
      </w:pPr>
      <w:r>
        <w:rPr>
          <w:sz w:val="24"/>
        </w:rPr>
        <w:t>Earned the International Baccalaureate Diploma</w:t>
      </w:r>
    </w:p>
    <w:p w14:paraId="72A9B1EE" w14:textId="77777777" w:rsidR="008C503B" w:rsidRDefault="00BE4B14">
      <w:pPr>
        <w:pStyle w:val="Heading1"/>
      </w:pPr>
      <w:r>
        <w:t>Skills</w:t>
      </w:r>
    </w:p>
    <w:p w14:paraId="6EBE8DE5" w14:textId="0702A4A4" w:rsidR="006B0040" w:rsidRPr="00177D26" w:rsidRDefault="00877ADD" w:rsidP="00177D26">
      <w:pPr>
        <w:pStyle w:val="BodyText"/>
        <w:numPr>
          <w:ilvl w:val="0"/>
          <w:numId w:val="11"/>
        </w:numPr>
        <w:spacing w:after="120" w:line="240" w:lineRule="auto"/>
        <w:rPr>
          <w:sz w:val="24"/>
        </w:rPr>
      </w:pPr>
      <w:r>
        <w:rPr>
          <w:sz w:val="24"/>
        </w:rPr>
        <w:t>Python 3.4,</w:t>
      </w:r>
      <w:r w:rsidR="00E754D9" w:rsidRPr="00E754D9">
        <w:rPr>
          <w:sz w:val="24"/>
        </w:rPr>
        <w:t xml:space="preserve"> Java</w:t>
      </w:r>
      <w:r w:rsidR="00177D26">
        <w:rPr>
          <w:sz w:val="24"/>
        </w:rPr>
        <w:t>,</w:t>
      </w:r>
      <w:r>
        <w:rPr>
          <w:sz w:val="24"/>
        </w:rPr>
        <w:t xml:space="preserve"> C++</w:t>
      </w:r>
      <w:r w:rsidR="00177D26">
        <w:rPr>
          <w:sz w:val="24"/>
        </w:rPr>
        <w:t xml:space="preserve">, </w:t>
      </w:r>
      <w:r w:rsidR="006B0040" w:rsidRPr="00177D26">
        <w:rPr>
          <w:sz w:val="24"/>
        </w:rPr>
        <w:t>HTML, CSS, PostgreSQL, React, and JavaScript</w:t>
      </w:r>
    </w:p>
    <w:p w14:paraId="654F463A" w14:textId="2D4602E1" w:rsidR="0090489B" w:rsidRDefault="0090489B" w:rsidP="004E2D61">
      <w:pPr>
        <w:pStyle w:val="BodyText"/>
        <w:numPr>
          <w:ilvl w:val="0"/>
          <w:numId w:val="11"/>
        </w:numPr>
        <w:spacing w:after="120" w:line="240" w:lineRule="auto"/>
        <w:rPr>
          <w:sz w:val="24"/>
        </w:rPr>
      </w:pPr>
      <w:r>
        <w:rPr>
          <w:sz w:val="24"/>
        </w:rPr>
        <w:t xml:space="preserve">Familiar with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Slack</w:t>
      </w:r>
    </w:p>
    <w:p w14:paraId="0D7F152F" w14:textId="1FB88332" w:rsidR="00E46F7E" w:rsidRDefault="008D4FF0" w:rsidP="004E2D61">
      <w:pPr>
        <w:pStyle w:val="BodyText"/>
        <w:numPr>
          <w:ilvl w:val="0"/>
          <w:numId w:val="11"/>
        </w:numPr>
        <w:spacing w:after="120" w:line="240" w:lineRule="auto"/>
        <w:rPr>
          <w:sz w:val="24"/>
        </w:rPr>
      </w:pPr>
      <w:r>
        <w:rPr>
          <w:sz w:val="24"/>
        </w:rPr>
        <w:t xml:space="preserve">Microsoft </w:t>
      </w:r>
      <w:r w:rsidR="0054028C">
        <w:rPr>
          <w:sz w:val="24"/>
        </w:rPr>
        <w:t>Office 2010 and 365</w:t>
      </w:r>
      <w:bookmarkStart w:id="0" w:name="_GoBack"/>
      <w:bookmarkEnd w:id="0"/>
    </w:p>
    <w:p w14:paraId="75D3432C" w14:textId="44C4DFFA" w:rsidR="0054028C" w:rsidRPr="00746D67" w:rsidRDefault="0054028C" w:rsidP="004E2D61">
      <w:pPr>
        <w:pStyle w:val="BodyText"/>
        <w:numPr>
          <w:ilvl w:val="0"/>
          <w:numId w:val="11"/>
        </w:numPr>
        <w:spacing w:after="120" w:line="240" w:lineRule="auto"/>
        <w:rPr>
          <w:sz w:val="24"/>
        </w:rPr>
      </w:pPr>
      <w:r>
        <w:rPr>
          <w:sz w:val="24"/>
        </w:rPr>
        <w:t>Advanced research skills</w:t>
      </w:r>
    </w:p>
    <w:sectPr w:rsidR="0054028C" w:rsidRPr="00746D67" w:rsidSect="008C503B">
      <w:headerReference w:type="default" r:id="rId7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FC9F2" w14:textId="77777777" w:rsidR="008C6D5B" w:rsidRDefault="008C6D5B">
      <w:pPr>
        <w:spacing w:line="240" w:lineRule="auto"/>
      </w:pPr>
      <w:r>
        <w:separator/>
      </w:r>
    </w:p>
  </w:endnote>
  <w:endnote w:type="continuationSeparator" w:id="0">
    <w:p w14:paraId="0F8EB045" w14:textId="77777777" w:rsidR="008C6D5B" w:rsidRDefault="008C6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62D35" w14:textId="77777777" w:rsidR="008C6D5B" w:rsidRDefault="008C6D5B">
      <w:pPr>
        <w:spacing w:line="240" w:lineRule="auto"/>
      </w:pPr>
      <w:r>
        <w:separator/>
      </w:r>
    </w:p>
  </w:footnote>
  <w:footnote w:type="continuationSeparator" w:id="0">
    <w:p w14:paraId="7889BF91" w14:textId="77777777" w:rsidR="008C6D5B" w:rsidRDefault="008C6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718B1" w14:textId="77777777" w:rsidR="00994B6B" w:rsidRDefault="00994B6B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77D26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416B9B"/>
    <w:multiLevelType w:val="hybridMultilevel"/>
    <w:tmpl w:val="220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6479A"/>
    <w:multiLevelType w:val="hybridMultilevel"/>
    <w:tmpl w:val="9C7E1E24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E0961"/>
    <w:rsid w:val="00021041"/>
    <w:rsid w:val="00030556"/>
    <w:rsid w:val="000623AD"/>
    <w:rsid w:val="00094827"/>
    <w:rsid w:val="000C278A"/>
    <w:rsid w:val="000C7D5D"/>
    <w:rsid w:val="000F3BB4"/>
    <w:rsid w:val="00146310"/>
    <w:rsid w:val="00177D26"/>
    <w:rsid w:val="001A3DF0"/>
    <w:rsid w:val="001A7687"/>
    <w:rsid w:val="001B386E"/>
    <w:rsid w:val="001D076B"/>
    <w:rsid w:val="001F1924"/>
    <w:rsid w:val="002645DC"/>
    <w:rsid w:val="0027275B"/>
    <w:rsid w:val="00361852"/>
    <w:rsid w:val="00412D42"/>
    <w:rsid w:val="004E2D61"/>
    <w:rsid w:val="00516456"/>
    <w:rsid w:val="0054028C"/>
    <w:rsid w:val="00546AAB"/>
    <w:rsid w:val="0056294E"/>
    <w:rsid w:val="005E0961"/>
    <w:rsid w:val="005F2327"/>
    <w:rsid w:val="00635811"/>
    <w:rsid w:val="00694453"/>
    <w:rsid w:val="006B0040"/>
    <w:rsid w:val="00724FEA"/>
    <w:rsid w:val="00746D67"/>
    <w:rsid w:val="007A1DF3"/>
    <w:rsid w:val="007B100F"/>
    <w:rsid w:val="00877ADD"/>
    <w:rsid w:val="008864A8"/>
    <w:rsid w:val="008B1080"/>
    <w:rsid w:val="008C503B"/>
    <w:rsid w:val="008C6D5B"/>
    <w:rsid w:val="008D4FF0"/>
    <w:rsid w:val="008E0DDF"/>
    <w:rsid w:val="0090489B"/>
    <w:rsid w:val="009448D8"/>
    <w:rsid w:val="00994B6B"/>
    <w:rsid w:val="00995EAB"/>
    <w:rsid w:val="00996586"/>
    <w:rsid w:val="009B0248"/>
    <w:rsid w:val="009C2517"/>
    <w:rsid w:val="00AA7F7C"/>
    <w:rsid w:val="00BE4B14"/>
    <w:rsid w:val="00BF3BDB"/>
    <w:rsid w:val="00C34B8E"/>
    <w:rsid w:val="00D01F90"/>
    <w:rsid w:val="00DC0DB2"/>
    <w:rsid w:val="00DE4B5F"/>
    <w:rsid w:val="00E46F7E"/>
    <w:rsid w:val="00E754D9"/>
    <w:rsid w:val="00F211F2"/>
    <w:rsid w:val="00F610BC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47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0623AD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2C4EFE465C6F4C9FCF19F98975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6815-C4F0-314E-AA37-80FC2B297306}"/>
      </w:docPartPr>
      <w:docPartBody>
        <w:p w:rsidR="00DD120E" w:rsidRDefault="00DD120E">
          <w:pPr>
            <w:pStyle w:val="3F2C4EFE465C6F4C9FCF19F9897520C3"/>
          </w:pPr>
          <w:r>
            <w:t>Lorem ipsum dolor</w:t>
          </w:r>
        </w:p>
      </w:docPartBody>
    </w:docPart>
    <w:docPart>
      <w:docPartPr>
        <w:name w:val="C01CD23AC8F11A4586FD611A22EE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60FA-7E0E-FD4B-9729-3AC4E67445D0}"/>
      </w:docPartPr>
      <w:docPartBody>
        <w:p w:rsidR="00DD120E" w:rsidRDefault="00DD120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D120E" w:rsidRDefault="00DD120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D120E" w:rsidRDefault="00DD120E">
          <w:pPr>
            <w:pStyle w:val="C01CD23AC8F11A4586FD611A22EEA95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B402A66C612D284D91B847E46059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FF36-3B5C-514C-B8AC-F7BE8A03FB09}"/>
      </w:docPartPr>
      <w:docPartBody>
        <w:p w:rsidR="00DD120E" w:rsidRDefault="00DD120E">
          <w:pPr>
            <w:pStyle w:val="B402A66C612D284D91B847E460595F81"/>
          </w:pPr>
          <w:r>
            <w:t>Aliquam dapibus.</w:t>
          </w:r>
        </w:p>
      </w:docPartBody>
    </w:docPart>
    <w:docPart>
      <w:docPartPr>
        <w:name w:val="F427AC94F0B8194FBB52184EEEB47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78664-0542-8443-BBC9-A23F46389FB7}"/>
      </w:docPartPr>
      <w:docPartBody>
        <w:p w:rsidR="00DD120E" w:rsidRDefault="00DD120E" w:rsidP="00DD120E">
          <w:pPr>
            <w:pStyle w:val="F427AC94F0B8194FBB52184EEEB479D5"/>
          </w:pPr>
          <w:r>
            <w:t>Aliquam dapibus.</w:t>
          </w:r>
        </w:p>
      </w:docPartBody>
    </w:docPart>
    <w:docPart>
      <w:docPartPr>
        <w:name w:val="3C51212081E8A24A88162A4BA5451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25580-1BC2-C547-A02F-9363E0E9B550}"/>
      </w:docPartPr>
      <w:docPartBody>
        <w:p w:rsidR="001435C9" w:rsidRDefault="001435C9" w:rsidP="001435C9">
          <w:pPr>
            <w:pStyle w:val="3C51212081E8A24A88162A4BA5451681"/>
          </w:pPr>
          <w:r>
            <w:t>Lorem ipsum dolor</w:t>
          </w:r>
        </w:p>
      </w:docPartBody>
    </w:docPart>
    <w:docPart>
      <w:docPartPr>
        <w:name w:val="3D63C391396EDF419230FA5B9B746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775C1-E6E2-D94F-BE0F-CED050EA9B85}"/>
      </w:docPartPr>
      <w:docPartBody>
        <w:p w:rsidR="001435C9" w:rsidRDefault="001435C9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435C9" w:rsidRDefault="001435C9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435C9" w:rsidRDefault="001435C9" w:rsidP="001435C9">
          <w:pPr>
            <w:pStyle w:val="3D63C391396EDF419230FA5B9B746FD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3F97133A98DB7469B5DAA9098F1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6980-8FF7-824F-84B8-D6A4C39D8B7B}"/>
      </w:docPartPr>
      <w:docPartBody>
        <w:p w:rsidR="00FD38C8" w:rsidRDefault="00FD38C8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D38C8" w:rsidRDefault="00FD38C8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57839" w:rsidRDefault="00FD38C8" w:rsidP="00FD38C8">
          <w:pPr>
            <w:pStyle w:val="A3F97133A98DB7469B5DAA9098F14ED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0E"/>
    <w:rsid w:val="000C4052"/>
    <w:rsid w:val="001435C9"/>
    <w:rsid w:val="00157839"/>
    <w:rsid w:val="005861CB"/>
    <w:rsid w:val="00612D12"/>
    <w:rsid w:val="006B1776"/>
    <w:rsid w:val="00802C68"/>
    <w:rsid w:val="00836D5D"/>
    <w:rsid w:val="00D0378B"/>
    <w:rsid w:val="00DD120E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E97A30E2DDD97F4589F70A43A109A331">
    <w:name w:val="E97A30E2DDD97F4589F70A43A109A331"/>
  </w:style>
  <w:style w:type="paragraph" w:customStyle="1" w:styleId="0EBFAAF13880324E8794DE882C7F77E4">
    <w:name w:val="0EBFAAF13880324E8794DE882C7F77E4"/>
  </w:style>
  <w:style w:type="paragraph" w:styleId="ListBullet">
    <w:name w:val="List Bullet"/>
    <w:basedOn w:val="Normal"/>
    <w:rsid w:val="00FD38C8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C5614FAB6494E458292E246FCB28431">
    <w:name w:val="BC5614FAB6494E458292E246FCB28431"/>
  </w:style>
  <w:style w:type="paragraph" w:customStyle="1" w:styleId="3F2C4EFE465C6F4C9FCF19F9897520C3">
    <w:name w:val="3F2C4EFE465C6F4C9FCF19F9897520C3"/>
  </w:style>
  <w:style w:type="paragraph" w:customStyle="1" w:styleId="C01CD23AC8F11A4586FD611A22EEA954">
    <w:name w:val="C01CD23AC8F11A4586FD611A22EEA954"/>
  </w:style>
  <w:style w:type="paragraph" w:customStyle="1" w:styleId="B402A66C612D284D91B847E460595F81">
    <w:name w:val="B402A66C612D284D91B847E460595F81"/>
  </w:style>
  <w:style w:type="paragraph" w:customStyle="1" w:styleId="CAEB62899AF84F43949BE9337289A455">
    <w:name w:val="CAEB62899AF84F43949BE9337289A455"/>
  </w:style>
  <w:style w:type="paragraph" w:customStyle="1" w:styleId="F76B8F682E9171468D5EEAEDA3A56814">
    <w:name w:val="F76B8F682E9171468D5EEAEDA3A56814"/>
  </w:style>
  <w:style w:type="paragraph" w:customStyle="1" w:styleId="6A7C047D932ED340956E2C97491B7024">
    <w:name w:val="6A7C047D932ED340956E2C97491B7024"/>
  </w:style>
  <w:style w:type="paragraph" w:customStyle="1" w:styleId="0C839EEAB57B8041A786811CE58C77E5">
    <w:name w:val="0C839EEAB57B8041A786811CE58C77E5"/>
  </w:style>
  <w:style w:type="paragraph" w:customStyle="1" w:styleId="F427AC94F0B8194FBB52184EEEB479D5">
    <w:name w:val="F427AC94F0B8194FBB52184EEEB479D5"/>
    <w:rsid w:val="00DD120E"/>
  </w:style>
  <w:style w:type="paragraph" w:customStyle="1" w:styleId="3C51212081E8A24A88162A4BA5451681">
    <w:name w:val="3C51212081E8A24A88162A4BA5451681"/>
    <w:rsid w:val="001435C9"/>
  </w:style>
  <w:style w:type="paragraph" w:customStyle="1" w:styleId="3D63C391396EDF419230FA5B9B746FD4">
    <w:name w:val="3D63C391396EDF419230FA5B9B746FD4"/>
    <w:rsid w:val="001435C9"/>
  </w:style>
  <w:style w:type="paragraph" w:customStyle="1" w:styleId="50A6E6062A2899418BADAD3BE785E935">
    <w:name w:val="50A6E6062A2899418BADAD3BE785E935"/>
    <w:rsid w:val="006B1776"/>
    <w:rPr>
      <w:lang w:eastAsia="en-US"/>
    </w:rPr>
  </w:style>
  <w:style w:type="paragraph" w:customStyle="1" w:styleId="985DB71C1A8DE548932ADE6FAB12ED56">
    <w:name w:val="985DB71C1A8DE548932ADE6FAB12ED56"/>
    <w:rsid w:val="00FD38C8"/>
    <w:rPr>
      <w:lang w:eastAsia="en-US"/>
    </w:rPr>
  </w:style>
  <w:style w:type="paragraph" w:customStyle="1" w:styleId="A3F97133A98DB7469B5DAA9098F14ED4">
    <w:name w:val="A3F97133A98DB7469B5DAA9098F14ED4"/>
    <w:rsid w:val="00FD38C8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View:Resumes:Simple Resume.dotx</Template>
  <TotalTime>27</TotalTime>
  <Pages>1</Pages>
  <Words>234</Words>
  <Characters>1334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Experience</vt:lpstr>
      <vt:lpstr>    University of Mary Washington Boxing Club - President</vt:lpstr>
      <vt:lpstr>    T.G.I Friday’s - Server	March 2015 – August 2016</vt:lpstr>
      <vt:lpstr>    Bradley Farm Wave Swim Team - Coach	2012 - 2015	</vt:lpstr>
      <vt:lpstr>Education</vt:lpstr>
      <vt:lpstr>    University of Mary Washington	August 2015 - Present</vt:lpstr>
      <vt:lpstr>    South Lakes High School	September 2011 – June 2015</vt:lpstr>
      <vt:lpstr>Skills</vt:lpstr>
    </vt:vector>
  </TitlesOfParts>
  <Manager/>
  <Company/>
  <LinksUpToDate>false</LinksUpToDate>
  <CharactersWithSpaces>1565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Bermingham</dc:creator>
  <cp:keywords/>
  <dc:description/>
  <cp:lastModifiedBy>Sean Bermingham</cp:lastModifiedBy>
  <cp:revision>10</cp:revision>
  <cp:lastPrinted>2015-12-08T02:47:00Z</cp:lastPrinted>
  <dcterms:created xsi:type="dcterms:W3CDTF">2016-11-21T15:32:00Z</dcterms:created>
  <dcterms:modified xsi:type="dcterms:W3CDTF">2017-09-15T04:44:00Z</dcterms:modified>
  <cp:category/>
</cp:coreProperties>
</file>